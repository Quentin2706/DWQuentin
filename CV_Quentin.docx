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05" w:rsidRDefault="00EA3B0C">
      <w:pPr>
        <w:pStyle w:val="Coordonnes"/>
        <w:rPr>
          <w:noProof/>
        </w:rPr>
      </w:pPr>
      <w:sdt>
        <w:sdtPr>
          <w:rPr>
            <w:noProof/>
          </w:rPr>
          <w:alias w:val="[Adresse postale]"/>
          <w:tag w:val="[Adresse postale]"/>
          <w:id w:val="1415969137"/>
          <w:placeholder>
            <w:docPart w:val="9E8935F2E0F8496B8C7B45DC21DC53C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2F370E">
            <w:rPr>
              <w:noProof/>
            </w:rPr>
            <w:t>11 Bis enclos de</w:t>
          </w:r>
          <w:r w:rsidR="006F48CB">
            <w:rPr>
              <w:noProof/>
            </w:rPr>
            <w:t>s</w:t>
          </w:r>
          <w:r w:rsidR="002F370E">
            <w:rPr>
              <w:noProof/>
            </w:rPr>
            <w:t xml:space="preserve"> peupliers</w:t>
          </w:r>
        </w:sdtContent>
      </w:sdt>
    </w:p>
    <w:sdt>
      <w:sdtPr>
        <w:rPr>
          <w:noProof/>
        </w:rPr>
        <w:alias w:val="Catégorie"/>
        <w:tag w:val=""/>
        <w:id w:val="1543715586"/>
        <w:placeholder>
          <w:docPart w:val="13194F383FE245D2A8C72B8FE912169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52305" w:rsidRPr="00EF373A" w:rsidRDefault="002F370E">
          <w:pPr>
            <w:pStyle w:val="Coordonnes"/>
            <w:rPr>
              <w:noProof/>
            </w:rPr>
          </w:pPr>
          <w:r w:rsidRPr="00EF373A">
            <w:rPr>
              <w:noProof/>
            </w:rPr>
            <w:t>Audincthun 62560</w:t>
          </w:r>
        </w:p>
      </w:sdtContent>
    </w:sdt>
    <w:p w:rsidR="00E52305" w:rsidRPr="00EF373A" w:rsidRDefault="00EA3B0C">
      <w:pPr>
        <w:pStyle w:val="Coordonnes"/>
        <w:rPr>
          <w:noProof/>
        </w:rPr>
      </w:pPr>
      <w:sdt>
        <w:sdtPr>
          <w:rPr>
            <w:noProof/>
          </w:rPr>
          <w:alias w:val="Téléphone"/>
          <w:tag w:val="Téléphone"/>
          <w:id w:val="599758962"/>
          <w:placeholder>
            <w:docPart w:val="7EC552F068CE4CB0BF7B06C4F08591E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F370E" w:rsidRPr="00EF373A">
            <w:rPr>
              <w:noProof/>
            </w:rPr>
            <w:t>06.18.80.27.37</w:t>
          </w:r>
        </w:sdtContent>
      </w:sdt>
    </w:p>
    <w:sdt>
      <w:sdtPr>
        <w:rPr>
          <w:noProof/>
          <w:color w:val="7E97AD" w:themeColor="accent1"/>
        </w:rPr>
        <w:alias w:val="Site web"/>
        <w:tag w:val="Site web"/>
        <w:id w:val="48967594"/>
        <w:placeholder>
          <w:docPart w:val="B3D7FB180E2640C0B39A3A8449A88E1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52305" w:rsidRPr="00EF373A" w:rsidRDefault="002F370E">
          <w:pPr>
            <w:pStyle w:val="Coordonnes"/>
            <w:rPr>
              <w:noProof/>
            </w:rPr>
          </w:pPr>
          <w:r w:rsidRPr="00EF373A">
            <w:rPr>
              <w:noProof/>
              <w:color w:val="7E97AD" w:themeColor="accent1"/>
            </w:rPr>
            <w:t>quentin.balair2706@gmail.com</w:t>
          </w:r>
        </w:p>
      </w:sdtContent>
    </w:sdt>
    <w:sdt>
      <w:sdtPr>
        <w:rPr>
          <w:rStyle w:val="Accentuation"/>
          <w:noProof/>
          <w:color w:val="595959" w:themeColor="text1" w:themeTint="A6"/>
        </w:rPr>
        <w:alias w:val="Courrier électronique"/>
        <w:tag w:val=""/>
        <w:id w:val="1889536063"/>
        <w:placeholder>
          <w:docPart w:val="BBD4D7B155AC441B8D5091D4B76D9150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ccentuation"/>
        </w:rPr>
      </w:sdtEndPr>
      <w:sdtContent>
        <w:p w:rsidR="00E52305" w:rsidRPr="00F72C76" w:rsidRDefault="00F72C76">
          <w:pPr>
            <w:pStyle w:val="Coordonnes"/>
            <w:rPr>
              <w:rStyle w:val="Accentuation"/>
              <w:noProof/>
              <w:color w:val="595959" w:themeColor="text1" w:themeTint="A6"/>
            </w:rPr>
          </w:pPr>
          <w:r w:rsidRPr="00F72C76">
            <w:rPr>
              <w:rStyle w:val="Accentuation"/>
              <w:noProof/>
              <w:color w:val="595959" w:themeColor="text1" w:themeTint="A6"/>
            </w:rPr>
            <w:t>Permis B</w:t>
          </w:r>
          <w:r w:rsidR="002F370E" w:rsidRPr="00F72C76">
            <w:rPr>
              <w:rStyle w:val="Accentuation"/>
              <w:noProof/>
              <w:color w:val="595959" w:themeColor="text1" w:themeTint="A6"/>
            </w:rPr>
            <w:t xml:space="preserve"> </w:t>
          </w:r>
          <w:r w:rsidR="00EF373A">
            <w:rPr>
              <w:rStyle w:val="Accentuation"/>
              <w:noProof/>
              <w:color w:val="595959" w:themeColor="text1" w:themeTint="A6"/>
            </w:rPr>
            <w:t>avec véhicule</w:t>
          </w:r>
        </w:p>
      </w:sdtContent>
    </w:sdt>
    <w:p w:rsidR="00E52305" w:rsidRDefault="00EA3B0C">
      <w:pPr>
        <w:pStyle w:val="Nom"/>
        <w:rPr>
          <w:noProof/>
        </w:rPr>
      </w:pPr>
      <w:sdt>
        <w:sdtPr>
          <w:rPr>
            <w:noProof/>
            <w:lang w:val="es-ES"/>
          </w:rPr>
          <w:alias w:val="Votre Nom"/>
          <w:tag w:val=""/>
          <w:id w:val="1197042864"/>
          <w:placeholder>
            <w:docPart w:val="D08E5402AC2C4C148542C1345286AAF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F370E">
            <w:rPr>
              <w:noProof/>
              <w:lang w:val="es-ES"/>
            </w:rPr>
            <w:t>quentin balair</w:t>
          </w:r>
        </w:sdtContent>
      </w:sdt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Objectif</w:t>
            </w:r>
            <w:r w:rsidR="00213359">
              <w:rPr>
                <w:noProof/>
              </w:rPr>
              <w:t>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E52305" w:rsidRPr="006F48CB" w:rsidRDefault="004852C5" w:rsidP="006F48CB">
            <w:pPr>
              <w:pStyle w:val="DateduCV"/>
              <w:rPr>
                <w:noProof/>
                <w:sz w:val="17"/>
                <w:szCs w:val="17"/>
              </w:rPr>
            </w:pPr>
            <w:r w:rsidRPr="006F48CB">
              <w:rPr>
                <w:noProof/>
                <w:sz w:val="17"/>
                <w:szCs w:val="17"/>
              </w:rPr>
              <w:t>Je voudrais</w:t>
            </w:r>
            <w:r w:rsidR="00213359" w:rsidRPr="006F48CB">
              <w:rPr>
                <w:noProof/>
                <w:sz w:val="17"/>
                <w:szCs w:val="17"/>
              </w:rPr>
              <w:t xml:space="preserve"> acquérir de l’expérience au sein de votre </w:t>
            </w:r>
            <w:r w:rsidR="006F48CB" w:rsidRPr="006F48CB">
              <w:rPr>
                <w:noProof/>
                <w:sz w:val="17"/>
                <w:szCs w:val="17"/>
              </w:rPr>
              <w:t>école</w:t>
            </w:r>
            <w:r w:rsidR="00213359" w:rsidRPr="006F48CB">
              <w:rPr>
                <w:noProof/>
                <w:sz w:val="17"/>
                <w:szCs w:val="17"/>
              </w:rPr>
              <w:t xml:space="preserve"> et pouvoir ainsi </w:t>
            </w:r>
            <w:r w:rsidR="006F48CB" w:rsidRPr="006F48CB">
              <w:rPr>
                <w:noProof/>
                <w:sz w:val="17"/>
                <w:szCs w:val="17"/>
              </w:rPr>
              <w:t>faire ce que j’aime réellement.</w:t>
            </w:r>
          </w:p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Exp</w:t>
            </w:r>
            <w:r w:rsidR="002B7E86" w:rsidRPr="002B7E86">
              <w:rPr>
                <w:noProof/>
              </w:rPr>
              <w:t>É</w:t>
            </w:r>
            <w:r>
              <w:rPr>
                <w:noProof/>
              </w:rPr>
              <w:t>rience</w:t>
            </w:r>
            <w:r w:rsidR="00213359">
              <w:rPr>
                <w:noProof/>
              </w:rPr>
              <w:t>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bookmarkStart w:id="0" w:name="OLE_LINK3" w:displacedByCustomXml="next"/>
          <w:bookmarkStart w:id="1" w:name="OLE_LINK4" w:displacedByCustomXml="next"/>
          <w:bookmarkStart w:id="2" w:name="OLE_LINK5" w:displacedByCustomXml="next"/>
          <w:bookmarkStart w:id="3" w:name="OLE_LINK10" w:displacedByCustomXml="next"/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7"/>
                <w:szCs w:val="17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7"/>
                    <w:szCs w:val="17"/>
                    <w14:ligatures w14:val="none"/>
                  </w:rPr>
                  <w:id w:val="221802691"/>
                  <w:placeholder>
                    <w:docPart w:val="2CDD59AE1C5D49F5832D8FBB2D65F74F"/>
                  </w:placeholder>
                  <w15:color w:val="C0C0C0"/>
                  <w15:repeatingSectionItem/>
                </w:sdtPr>
                <w:sdtEndPr/>
                <w:sdtContent>
                  <w:p w:rsidR="0056304B" w:rsidRPr="0056304B" w:rsidRDefault="0056304B" w:rsidP="0056304B">
                    <w:pPr>
                      <w:pStyle w:val="Titre2"/>
                      <w:spacing w:after="0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:sz w:val="17"/>
                        <w:szCs w:val="17"/>
                        <w14:ligatures w14:val="none"/>
                      </w:rPr>
                      <w:t>INTERIMAIRE, SICAL GROUPE ROSSMANN, LUMBRES 62380</w:t>
                    </w:r>
                  </w:p>
                  <w:p w:rsidR="0056304B" w:rsidRPr="006F48CB" w:rsidRDefault="000952FD" w:rsidP="0056304B">
                    <w:pPr>
                      <w:spacing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Aout 2019 Juin 2020</w:t>
                    </w:r>
                  </w:p>
                  <w:p w:rsidR="0065270C" w:rsidRPr="006F48CB" w:rsidRDefault="0056304B" w:rsidP="00286B8C">
                    <w:pPr>
                      <w:spacing w:after="0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J’ai fait de l’</w:t>
                    </w:r>
                    <w:proofErr w:type="spellStart"/>
                    <w:r w:rsidRPr="006F48CB">
                      <w:rPr>
                        <w:sz w:val="17"/>
                        <w:szCs w:val="17"/>
                      </w:rPr>
                      <w:t>interim</w:t>
                    </w:r>
                    <w:proofErr w:type="spellEnd"/>
                    <w:r w:rsidRPr="006F48CB">
                      <w:rPr>
                        <w:sz w:val="17"/>
                        <w:szCs w:val="17"/>
                      </w:rPr>
                      <w:t xml:space="preserve"> en tant que palettiseur réceptionneur de carton.</w:t>
                    </w:r>
                  </w:p>
                </w:sdtContent>
              </w:sdt>
              <w:bookmarkEnd w:id="0" w:displacedByCustomXml="next"/>
              <w:bookmarkEnd w:id="1" w:displacedByCustomXml="next"/>
              <w:bookmarkEnd w:id="2" w:displacedByCustomXml="next"/>
              <w:bookmarkEnd w:id="3" w:displacedByCustomXml="next"/>
              <w:bookmarkStart w:id="4" w:name="OLE_LINK8" w:displacedByCustomXml="next"/>
              <w:bookmarkStart w:id="5" w:name="OLE_LINK9" w:displacedByCustomXml="next"/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7"/>
                    <w:szCs w:val="17"/>
                    <w14:ligatures w14:val="none"/>
                  </w:rPr>
                  <w:id w:val="-1569487401"/>
                  <w:placeholder>
                    <w:docPart w:val="77063BC01E754B9699F849F5C69285B9"/>
                  </w:placeholder>
                  <w15:color w:val="C0C0C0"/>
                  <w15:repeatingSectionItem/>
                </w:sdtPr>
                <w:sdtEndPr/>
                <w:sdtContent>
                  <w:p w:rsidR="0056304B" w:rsidRPr="006F48CB" w:rsidRDefault="0056304B" w:rsidP="0056304B">
                    <w:pPr>
                      <w:pStyle w:val="Titre2"/>
                      <w:spacing w:after="0"/>
                      <w:rPr>
                        <w:rFonts w:eastAsiaTheme="minorEastAsia" w:cstheme="majorHAnsi"/>
                        <w:b w:val="0"/>
                        <w:bCs w:val="0"/>
                        <w:caps w:val="0"/>
                        <w:color w:val="595959" w:themeColor="text1" w:themeTint="A6"/>
                        <w:sz w:val="17"/>
                        <w:szCs w:val="17"/>
                        <w14:ligatures w14:val="none"/>
                      </w:rPr>
                    </w:pPr>
                    <w:r w:rsidRPr="006F48CB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:sz w:val="17"/>
                        <w:szCs w:val="17"/>
                        <w14:ligatures w14:val="none"/>
                      </w:rPr>
                      <w:t>STAGIAIRE, CAISSE D’EPARGNE, RACQUINGHEM 62120</w:t>
                    </w:r>
                  </w:p>
                  <w:p w:rsidR="0056304B" w:rsidRPr="006F48CB" w:rsidRDefault="0056304B" w:rsidP="0056304B">
                    <w:pPr>
                      <w:spacing w:after="0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Mars-Juin 2018</w:t>
                    </w:r>
                  </w:p>
                  <w:p w:rsidR="0056304B" w:rsidRPr="006F48CB" w:rsidRDefault="0056304B" w:rsidP="0056304B">
                    <w:pPr>
                      <w:spacing w:after="0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Septembre 2018-Janvier 2019</w:t>
                    </w:r>
                  </w:p>
                  <w:p w:rsidR="006F48CB" w:rsidRPr="006F48CB" w:rsidRDefault="0056304B" w:rsidP="00286B8C">
                    <w:pPr>
                      <w:spacing w:after="0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J’ai été amené à faire un stage en tant que commercial durant ma 1</w:t>
                    </w:r>
                    <w:r w:rsidRPr="006F48CB">
                      <w:rPr>
                        <w:sz w:val="17"/>
                        <w:szCs w:val="17"/>
                        <w:vertAlign w:val="superscript"/>
                      </w:rPr>
                      <w:t>ère</w:t>
                    </w:r>
                    <w:r w:rsidRPr="006F48CB">
                      <w:rPr>
                        <w:sz w:val="17"/>
                        <w:szCs w:val="17"/>
                      </w:rPr>
                      <w:t xml:space="preserve"> année et ma 2</w:t>
                    </w:r>
                    <w:r w:rsidRPr="006F48CB">
                      <w:rPr>
                        <w:sz w:val="17"/>
                        <w:szCs w:val="17"/>
                        <w:vertAlign w:val="superscript"/>
                      </w:rPr>
                      <w:t>ème</w:t>
                    </w:r>
                    <w:r w:rsidRPr="006F48CB">
                      <w:rPr>
                        <w:sz w:val="17"/>
                        <w:szCs w:val="17"/>
                      </w:rPr>
                      <w:t xml:space="preserve"> année de BTS NRC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7"/>
                    <w:szCs w:val="17"/>
                    <w14:ligatures w14:val="none"/>
                  </w:rPr>
                  <w:id w:val="68699791"/>
                  <w:placeholder>
                    <w:docPart w:val="2CDD59AE1C5D49F5832D8FBB2D65F74F"/>
                  </w:placeholder>
                  <w15:color w:val="C0C0C0"/>
                  <w15:repeatingSectionItem/>
                </w:sdtPr>
                <w:sdtEndPr/>
                <w:sdtContent>
                  <w:p w:rsidR="00924E3E" w:rsidRPr="006F48CB" w:rsidRDefault="00924E3E" w:rsidP="00924E3E">
                    <w:pPr>
                      <w:pStyle w:val="Titre2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Extra, chateau de tilques, TILQUES 62500</w:t>
                    </w:r>
                  </w:p>
                  <w:p w:rsidR="00924E3E" w:rsidRPr="006F48CB" w:rsidRDefault="00924E3E" w:rsidP="00924E3E">
                    <w:pPr>
                      <w:pStyle w:val="DateduCV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Octobre-Novembre 2017</w:t>
                    </w:r>
                  </w:p>
                  <w:p w:rsidR="002517D6" w:rsidRPr="006F48CB" w:rsidRDefault="00924E3E" w:rsidP="002517D6">
                    <w:pPr>
                      <w:rPr>
                        <w:rFonts w:eastAsiaTheme="minorEastAsia"/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 xml:space="preserve">J’ai été embauché en qualité de plongeur en extra au Château de </w:t>
                    </w:r>
                    <w:proofErr w:type="spellStart"/>
                    <w:r w:rsidRPr="006F48CB">
                      <w:rPr>
                        <w:sz w:val="17"/>
                        <w:szCs w:val="17"/>
                      </w:rPr>
                      <w:t>Tilques</w:t>
                    </w:r>
                    <w:proofErr w:type="spellEnd"/>
                    <w:r w:rsidRPr="006F48CB">
                      <w:rPr>
                        <w:sz w:val="17"/>
                        <w:szCs w:val="17"/>
                      </w:rPr>
                      <w:t>.</w:t>
                    </w:r>
                  </w:p>
                </w:sdtContent>
              </w:sdt>
              <w:bookmarkEnd w:id="4" w:displacedByCustomXml="next"/>
              <w:bookmarkEnd w:id="5" w:displacedByCustomXml="next"/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7"/>
                    <w:szCs w:val="17"/>
                    <w14:ligatures w14:val="none"/>
                  </w:rPr>
                  <w:id w:val="-2088679058"/>
                  <w:placeholder>
                    <w:docPart w:val="81198E9F38724110B15961E5702D3BE6"/>
                  </w:placeholder>
                  <w15:color w:val="C0C0C0"/>
                  <w15:repeatingSectionItem/>
                </w:sdtPr>
                <w:sdtEndPr/>
                <w:sdtContent>
                  <w:p w:rsidR="002517D6" w:rsidRPr="006F48CB" w:rsidRDefault="002517D6" w:rsidP="0065270C">
                    <w:pPr>
                      <w:pStyle w:val="Titre2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Stagiaire, ASSURANCE ROYEZ-LIBERT, fauquembergues 62560</w:t>
                    </w:r>
                  </w:p>
                  <w:p w:rsidR="002517D6" w:rsidRPr="006F48CB" w:rsidRDefault="002517D6" w:rsidP="00FA21BE">
                    <w:pPr>
                      <w:pStyle w:val="DateduCV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Novembre 2017</w:t>
                    </w:r>
                  </w:p>
                  <w:p w:rsidR="00213359" w:rsidRPr="006F48CB" w:rsidRDefault="002517D6" w:rsidP="002517D6">
                    <w:pPr>
                      <w:rPr>
                        <w:rFonts w:eastAsiaTheme="minorEastAsia"/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J’ai été amené à faire un stage de découverte en 1</w:t>
                    </w:r>
                    <w:r w:rsidRPr="006F48CB">
                      <w:rPr>
                        <w:sz w:val="17"/>
                        <w:szCs w:val="17"/>
                        <w:vertAlign w:val="superscript"/>
                      </w:rPr>
                      <w:t>ère</w:t>
                    </w:r>
                    <w:r w:rsidRPr="006F48CB">
                      <w:rPr>
                        <w:sz w:val="17"/>
                        <w:szCs w:val="17"/>
                      </w:rPr>
                      <w:t xml:space="preserve"> année de BTS NRC.</w:t>
                    </w:r>
                  </w:p>
                </w:sdtContent>
              </w:sdt>
              <w:bookmarkStart w:id="6" w:name="OLE_LINK6" w:displacedByCustomXml="next"/>
              <w:bookmarkStart w:id="7" w:name="OLE_LINK7" w:displacedByCustomXml="next"/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7"/>
                    <w:szCs w:val="17"/>
                    <w14:ligatures w14:val="none"/>
                  </w:rPr>
                  <w:id w:val="-762291651"/>
                  <w:placeholder>
                    <w:docPart w:val="307BDA6264F44A5EB24C37875B298F15"/>
                  </w:placeholder>
                  <w15:color w:val="C0C0C0"/>
                  <w15:repeatingSectionItem/>
                </w:sdtPr>
                <w:sdtEndPr/>
                <w:sdtContent>
                  <w:p w:rsidR="00924E3E" w:rsidRPr="006F48CB" w:rsidRDefault="00924E3E" w:rsidP="00924E3E">
                    <w:pPr>
                      <w:pStyle w:val="Titre2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Stagiaire, Centre de secours, longuenesse 62219</w:t>
                    </w:r>
                  </w:p>
                  <w:p w:rsidR="00924E3E" w:rsidRPr="006F48CB" w:rsidRDefault="00924E3E" w:rsidP="00924E3E">
                    <w:pPr>
                      <w:pStyle w:val="DateduCV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Janvier 2014</w:t>
                    </w:r>
                  </w:p>
                  <w:p w:rsidR="00924E3E" w:rsidRPr="006F48CB" w:rsidRDefault="00924E3E" w:rsidP="002517D6">
                    <w:pPr>
                      <w:rPr>
                        <w:rFonts w:eastAsiaTheme="minorEastAsia"/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J’ai été amené à faire un stage de découverte en 3</w:t>
                    </w:r>
                    <w:r w:rsidRPr="006F48CB">
                      <w:rPr>
                        <w:sz w:val="17"/>
                        <w:szCs w:val="17"/>
                        <w:vertAlign w:val="superscript"/>
                      </w:rPr>
                      <w:t>ème</w:t>
                    </w:r>
                    <w:r w:rsidRPr="006F48CB">
                      <w:rPr>
                        <w:sz w:val="17"/>
                        <w:szCs w:val="17"/>
                      </w:rPr>
                      <w:t>.</w:t>
                    </w:r>
                  </w:p>
                </w:sdtContent>
              </w:sdt>
              <w:bookmarkEnd w:id="6" w:displacedByCustomXml="next"/>
              <w:bookmarkEnd w:id="7" w:displacedByCustomXml="next"/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7"/>
                    <w:szCs w:val="17"/>
                    <w14:ligatures w14:val="none"/>
                  </w:rPr>
                  <w:id w:val="147488482"/>
                  <w:placeholder>
                    <w:docPart w:val="D8695CE3E5E14E4CAB3F117AA3733869"/>
                  </w:placeholder>
                  <w15:color w:val="C0C0C0"/>
                  <w15:repeatingSectionItem/>
                </w:sdtPr>
                <w:sdtEndPr/>
                <w:sdtContent>
                  <w:p w:rsidR="00924E3E" w:rsidRPr="006F48CB" w:rsidRDefault="00924E3E" w:rsidP="00924E3E">
                    <w:pPr>
                      <w:pStyle w:val="Titre2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Stagiaire, Chateau de tilques, TILQUES 62500</w:t>
                    </w:r>
                  </w:p>
                  <w:p w:rsidR="00924E3E" w:rsidRPr="006F48CB" w:rsidRDefault="00924E3E" w:rsidP="00924E3E">
                    <w:pPr>
                      <w:pStyle w:val="DateduCV"/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Janvier 2014</w:t>
                    </w:r>
                  </w:p>
                  <w:p w:rsidR="00E52305" w:rsidRPr="006F48CB" w:rsidRDefault="00924E3E" w:rsidP="002517D6">
                    <w:pPr>
                      <w:rPr>
                        <w:sz w:val="17"/>
                        <w:szCs w:val="17"/>
                      </w:rPr>
                    </w:pPr>
                    <w:r w:rsidRPr="006F48CB">
                      <w:rPr>
                        <w:sz w:val="17"/>
                        <w:szCs w:val="17"/>
                      </w:rPr>
                      <w:t>J’ai été amené à faire un stage de découverte en 3</w:t>
                    </w:r>
                    <w:r w:rsidRPr="006F48CB">
                      <w:rPr>
                        <w:sz w:val="17"/>
                        <w:szCs w:val="17"/>
                        <w:vertAlign w:val="superscript"/>
                      </w:rPr>
                      <w:t>ème</w:t>
                    </w:r>
                    <w:r w:rsidRPr="006F48CB">
                      <w:rPr>
                        <w:sz w:val="17"/>
                        <w:szCs w:val="17"/>
                      </w:rPr>
                      <w:t>.</w:t>
                    </w:r>
                  </w:p>
                </w:sdtContent>
              </w:sdt>
            </w:sdtContent>
          </w:sdt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Formation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7"/>
                <w:szCs w:val="17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7"/>
                    <w:szCs w:val="17"/>
                    <w14:ligatures w14:val="none"/>
                  </w:rPr>
                  <w:id w:val="-1126388115"/>
                  <w:placeholder>
                    <w:docPart w:val="D78F7A7281FB4571A26D30F5CF1B4298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7"/>
                        <w:szCs w:val="17"/>
                        <w14:ligatures w14:val="none"/>
                      </w:rPr>
                      <w:id w:val="-178464547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7"/>
                            <w:szCs w:val="17"/>
                            <w14:ligatures w14:val="none"/>
                          </w:rPr>
                          <w:id w:val="-429740934"/>
                          <w:placeholder>
                            <w:docPart w:val="1EA458F84A6E40598238F51FFA958405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020CA5" w:rsidRPr="006F48CB" w:rsidRDefault="00020CA5" w:rsidP="00020CA5">
                            <w:pPr>
                              <w:pStyle w:val="Titre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:sz w:val="17"/>
                                <w:szCs w:val="17"/>
                                <w14:ligatures w14:val="none"/>
                              </w:rPr>
                            </w:pPr>
                            <w:r w:rsidRPr="006F48CB">
                              <w:rPr>
                                <w:sz w:val="17"/>
                                <w:szCs w:val="17"/>
                              </w:rPr>
                              <w:t>LYCEE ALEXANDRE RIBOT SAINT OMER</w:t>
                            </w:r>
                          </w:p>
                          <w:p w:rsidR="00020CA5" w:rsidRPr="006F48CB" w:rsidRDefault="00020CA5" w:rsidP="00020CA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6F48CB">
                              <w:rPr>
                                <w:sz w:val="17"/>
                                <w:szCs w:val="17"/>
                              </w:rPr>
                              <w:t>BTS Négociation Relation Client</w:t>
                            </w:r>
                            <w:r w:rsidR="00AC6189" w:rsidRPr="006F48CB">
                              <w:rPr>
                                <w:sz w:val="17"/>
                                <w:szCs w:val="17"/>
                              </w:rPr>
                              <w:t xml:space="preserve"> – </w:t>
                            </w:r>
                            <w:r w:rsidRPr="006F48CB">
                              <w:rPr>
                                <w:sz w:val="17"/>
                                <w:szCs w:val="17"/>
                              </w:rPr>
                              <w:t xml:space="preserve"> Juin 2019</w:t>
                            </w:r>
                          </w:p>
                          <w:p w:rsidR="00020CA5" w:rsidRPr="006F48CB" w:rsidRDefault="00020CA5" w:rsidP="00020CA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6F48CB">
                              <w:rPr>
                                <w:sz w:val="17"/>
                                <w:szCs w:val="17"/>
                              </w:rPr>
                              <w:t>Baccalauréat STMG Spécialité Mercatique – Juin 2017</w:t>
                            </w:r>
                          </w:p>
                          <w:p w:rsidR="00020CA5" w:rsidRPr="006F48CB" w:rsidRDefault="00D24779" w:rsidP="00020CA5">
                            <w:pPr>
                              <w:rPr>
                                <w:rFonts w:asciiTheme="majorHAnsi" w:eastAsiaTheme="minorEastAsia" w:hAnsiTheme="majorHAnsi" w:cstheme="majorHAnsi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6F48CB">
                              <w:rPr>
                                <w:rFonts w:asciiTheme="majorHAnsi" w:eastAsiaTheme="minorEastAsia" w:hAnsiTheme="majorHAnsi" w:cstheme="majorHAnsi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COLLEGE MONSIGNY</w:t>
                            </w:r>
                            <w:r w:rsidR="00020CA5" w:rsidRPr="006F48CB">
                              <w:rPr>
                                <w:rFonts w:asciiTheme="majorHAnsi" w:eastAsiaTheme="minorEastAsia" w:hAnsiTheme="majorHAnsi" w:cstheme="majorHAnsi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FAUQUEMBERGUES</w:t>
                            </w:r>
                          </w:p>
                          <w:p w:rsidR="00E52305" w:rsidRPr="006F48CB" w:rsidRDefault="00020CA5" w:rsidP="002517D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6F48CB">
                              <w:rPr>
                                <w:rFonts w:eastAsiaTheme="minorEastAsia"/>
                                <w:sz w:val="17"/>
                                <w:szCs w:val="17"/>
                              </w:rPr>
                              <w:t>Brevet des collèges – Juin 2014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E52305">
        <w:tc>
          <w:tcPr>
            <w:tcW w:w="1778" w:type="dxa"/>
          </w:tcPr>
          <w:p w:rsidR="00E52305" w:rsidRDefault="001257B1" w:rsidP="002517D6">
            <w:pPr>
              <w:pStyle w:val="Titre1"/>
              <w:rPr>
                <w:noProof/>
              </w:rPr>
            </w:pPr>
            <w:r>
              <w:rPr>
                <w:noProof/>
              </w:rPr>
              <w:t xml:space="preserve">Qualités 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E52305" w:rsidRPr="006F48CB" w:rsidRDefault="00213359" w:rsidP="00213359">
            <w:pPr>
              <w:pStyle w:val="DateduCV"/>
              <w:rPr>
                <w:noProof/>
                <w:sz w:val="17"/>
                <w:szCs w:val="17"/>
              </w:rPr>
            </w:pPr>
            <w:r w:rsidRPr="006F48CB">
              <w:rPr>
                <w:noProof/>
                <w:sz w:val="17"/>
                <w:szCs w:val="17"/>
              </w:rPr>
              <w:t>Je suis quelqu’un de curieux, dynamique, motivé, intéressé, investi.</w:t>
            </w:r>
          </w:p>
        </w:tc>
      </w:tr>
      <w:tr w:rsidR="00E52305">
        <w:tc>
          <w:tcPr>
            <w:tcW w:w="1778" w:type="dxa"/>
          </w:tcPr>
          <w:p w:rsidR="00E52305" w:rsidRDefault="00286B8C">
            <w:pPr>
              <w:pStyle w:val="Titre1"/>
              <w:rPr>
                <w:noProof/>
              </w:rPr>
            </w:pPr>
            <w:r>
              <w:rPr>
                <w:noProof/>
              </w:rPr>
              <w:t>CENTRE</w:t>
            </w:r>
            <w:r w:rsidR="00213359">
              <w:rPr>
                <w:noProof/>
              </w:rPr>
              <w:t xml:space="preserve"> D’INTERET</w:t>
            </w:r>
            <w:r>
              <w:rPr>
                <w:noProof/>
              </w:rPr>
              <w:t>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7"/>
                <w:szCs w:val="17"/>
                <w14:ligatures w14:val="none"/>
              </w:rPr>
              <w:id w:val="1492217909"/>
              <w:placeholder>
                <w:docPart w:val="E28F8633371146A4AE14DF70588E2778"/>
              </w:placeholder>
              <w:temporary/>
              <w15:appearance w15:val="hidden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7"/>
                    <w:szCs w:val="17"/>
                    <w14:ligatures w14:val="none"/>
                  </w:rPr>
                  <w:id w:val="-1883713024"/>
                  <w15:color w:val="C0C0C0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7"/>
                        <w:szCs w:val="17"/>
                        <w14:ligatures w14:val="none"/>
                      </w:rPr>
                      <w:id w:val="-1368215953"/>
                      <w:placeholder>
                        <w:docPart w:val="7BC75D50D0294A0881E4761FB214A0D4"/>
                      </w:placeholder>
                      <w15:color w:val="C0C0C0"/>
                      <w15:repeatingSectionItem/>
                    </w:sdtPr>
                    <w:sdtEndPr/>
                    <w:sdtContent>
                      <w:p w:rsidR="00D24779" w:rsidRPr="006F48CB" w:rsidRDefault="00F355FD" w:rsidP="00EF373A">
                        <w:pPr>
                          <w:pStyle w:val="Titre2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7"/>
                            <w:szCs w:val="17"/>
                            <w14:ligatures w14:val="none"/>
                          </w:rPr>
                          <w:t>Je m’intéresse à l’informatique,</w:t>
                        </w:r>
                        <w:r w:rsidR="00924084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7"/>
                            <w:szCs w:val="17"/>
                            <w14:ligatures w14:val="none"/>
                          </w:rPr>
                          <w:t xml:space="preserve"> nouvelles technologies</w:t>
                        </w:r>
                        <w: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7"/>
                            <w:szCs w:val="17"/>
                            <w14:ligatures w14:val="none"/>
                          </w:rPr>
                          <w:t xml:space="preserve"> plus particulièrement au développement web.</w:t>
                        </w:r>
                      </w:p>
                      <w:p w:rsidR="00E52305" w:rsidRPr="006F48CB" w:rsidRDefault="00EA3B0C" w:rsidP="0065270C">
                        <w:pPr>
                          <w:spacing w:after="40"/>
                          <w:rPr>
                            <w:rFonts w:eastAsiaTheme="minorEastAsia"/>
                            <w:sz w:val="17"/>
                            <w:szCs w:val="17"/>
                          </w:rPr>
                        </w:pPr>
                      </w:p>
                    </w:sdtContent>
                  </w:sdt>
                </w:sdtContent>
              </w:sdt>
            </w:sdtContent>
          </w:sdt>
        </w:tc>
      </w:tr>
    </w:tbl>
    <w:p w:rsidR="00E52305" w:rsidRDefault="00E52305" w:rsidP="00052C66">
      <w:bookmarkStart w:id="8" w:name="_GoBack"/>
      <w:bookmarkEnd w:id="8"/>
    </w:p>
    <w:sectPr w:rsidR="00E52305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B0C" w:rsidRDefault="00EA3B0C">
      <w:pPr>
        <w:spacing w:before="0" w:after="0" w:line="240" w:lineRule="auto"/>
      </w:pPr>
      <w:r>
        <w:separator/>
      </w:r>
    </w:p>
  </w:endnote>
  <w:endnote w:type="continuationSeparator" w:id="0">
    <w:p w:rsidR="00EA3B0C" w:rsidRDefault="00EA3B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DE1F9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B0C" w:rsidRDefault="00EA3B0C">
      <w:pPr>
        <w:spacing w:before="0" w:after="0" w:line="240" w:lineRule="auto"/>
      </w:pPr>
      <w:r>
        <w:separator/>
      </w:r>
    </w:p>
  </w:footnote>
  <w:footnote w:type="continuationSeparator" w:id="0">
    <w:p w:rsidR="00EA3B0C" w:rsidRDefault="00EA3B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7C6"/>
    <w:multiLevelType w:val="hybridMultilevel"/>
    <w:tmpl w:val="DDD85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27B02"/>
    <w:multiLevelType w:val="hybridMultilevel"/>
    <w:tmpl w:val="C2524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D6"/>
    <w:rsid w:val="00020CA5"/>
    <w:rsid w:val="00052C66"/>
    <w:rsid w:val="000952FD"/>
    <w:rsid w:val="000C6C16"/>
    <w:rsid w:val="00120A7A"/>
    <w:rsid w:val="001257B1"/>
    <w:rsid w:val="0016605F"/>
    <w:rsid w:val="001E756D"/>
    <w:rsid w:val="00213359"/>
    <w:rsid w:val="002517D6"/>
    <w:rsid w:val="00286B8C"/>
    <w:rsid w:val="002A22EB"/>
    <w:rsid w:val="002A4280"/>
    <w:rsid w:val="002B7E86"/>
    <w:rsid w:val="002F370E"/>
    <w:rsid w:val="00462CE4"/>
    <w:rsid w:val="00484B68"/>
    <w:rsid w:val="004852C5"/>
    <w:rsid w:val="004F6BE6"/>
    <w:rsid w:val="0056304B"/>
    <w:rsid w:val="005B00D0"/>
    <w:rsid w:val="005B7173"/>
    <w:rsid w:val="00633A46"/>
    <w:rsid w:val="0065270C"/>
    <w:rsid w:val="006F48CB"/>
    <w:rsid w:val="00717DE0"/>
    <w:rsid w:val="00776437"/>
    <w:rsid w:val="007F6F74"/>
    <w:rsid w:val="00842FD9"/>
    <w:rsid w:val="00876F97"/>
    <w:rsid w:val="008A641D"/>
    <w:rsid w:val="008B15E2"/>
    <w:rsid w:val="008E7825"/>
    <w:rsid w:val="008F480A"/>
    <w:rsid w:val="00924084"/>
    <w:rsid w:val="00924E3E"/>
    <w:rsid w:val="00A23E98"/>
    <w:rsid w:val="00A6255B"/>
    <w:rsid w:val="00AC6189"/>
    <w:rsid w:val="00B17066"/>
    <w:rsid w:val="00B35960"/>
    <w:rsid w:val="00C7644F"/>
    <w:rsid w:val="00D24779"/>
    <w:rsid w:val="00D50F3D"/>
    <w:rsid w:val="00DE1F95"/>
    <w:rsid w:val="00E52305"/>
    <w:rsid w:val="00E542DC"/>
    <w:rsid w:val="00E5478F"/>
    <w:rsid w:val="00E756F4"/>
    <w:rsid w:val="00EA3B0C"/>
    <w:rsid w:val="00EA4765"/>
    <w:rsid w:val="00EB3A2F"/>
    <w:rsid w:val="00EF373A"/>
    <w:rsid w:val="00F355FD"/>
    <w:rsid w:val="00F72C76"/>
    <w:rsid w:val="00FA21BE"/>
    <w:rsid w:val="00FF0EC2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7581FA-1289-4469-82B5-67446FDF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E3E"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2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crosoft%20Office%202013\Templates\1036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8935F2E0F8496B8C7B45DC21DC53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D2CA7E-4766-4AA3-8AFE-B60284381945}"/>
      </w:docPartPr>
      <w:docPartBody>
        <w:p w:rsidR="00D72330" w:rsidRDefault="00D72330">
          <w:pPr>
            <w:pStyle w:val="9E8935F2E0F8496B8C7B45DC21DC53C2"/>
          </w:pPr>
          <w:r>
            <w:rPr>
              <w:noProof/>
            </w:rPr>
            <w:t>[Adresse postale]</w:t>
          </w:r>
        </w:p>
      </w:docPartBody>
    </w:docPart>
    <w:docPart>
      <w:docPartPr>
        <w:name w:val="13194F383FE245D2A8C72B8FE91216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8299E3-EBF6-49C0-9F99-CA731AF8495F}"/>
      </w:docPartPr>
      <w:docPartBody>
        <w:p w:rsidR="00D72330" w:rsidRDefault="00D72330">
          <w:pPr>
            <w:pStyle w:val="13194F383FE245D2A8C72B8FE9121699"/>
          </w:pPr>
          <w:r>
            <w:rPr>
              <w:noProof/>
            </w:rPr>
            <w:t>[Ville, Pays/région, Code postal]</w:t>
          </w:r>
        </w:p>
      </w:docPartBody>
    </w:docPart>
    <w:docPart>
      <w:docPartPr>
        <w:name w:val="7EC552F068CE4CB0BF7B06C4F08591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952C14-CBB7-4167-B916-1E6582DDDA4C}"/>
      </w:docPartPr>
      <w:docPartBody>
        <w:p w:rsidR="00D72330" w:rsidRDefault="00D72330">
          <w:pPr>
            <w:pStyle w:val="7EC552F068CE4CB0BF7B06C4F08591E8"/>
          </w:pPr>
          <w:r>
            <w:rPr>
              <w:noProof/>
            </w:rPr>
            <w:t>[Téléphone]</w:t>
          </w:r>
        </w:p>
      </w:docPartBody>
    </w:docPart>
    <w:docPart>
      <w:docPartPr>
        <w:name w:val="B3D7FB180E2640C0B39A3A8449A88E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8A4A79-8EEC-4AB6-984C-5DD1EC8EB0F8}"/>
      </w:docPartPr>
      <w:docPartBody>
        <w:p w:rsidR="00D72330" w:rsidRDefault="00D72330">
          <w:pPr>
            <w:pStyle w:val="B3D7FB180E2640C0B39A3A8449A88E1A"/>
          </w:pPr>
          <w:r>
            <w:rPr>
              <w:noProof/>
            </w:rPr>
            <w:t>[Site web]</w:t>
          </w:r>
        </w:p>
      </w:docPartBody>
    </w:docPart>
    <w:docPart>
      <w:docPartPr>
        <w:name w:val="BBD4D7B155AC441B8D5091D4B76D9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BBA4E5-3F73-415E-AFD2-C772C24C908C}"/>
      </w:docPartPr>
      <w:docPartBody>
        <w:p w:rsidR="00D72330" w:rsidRDefault="00D72330">
          <w:pPr>
            <w:pStyle w:val="BBD4D7B155AC441B8D5091D4B76D9150"/>
          </w:pPr>
          <w:r>
            <w:rPr>
              <w:rStyle w:val="Accentuation"/>
              <w:noProof/>
            </w:rPr>
            <w:t>[Courrier électronique]</w:t>
          </w:r>
        </w:p>
      </w:docPartBody>
    </w:docPart>
    <w:docPart>
      <w:docPartPr>
        <w:name w:val="D08E5402AC2C4C148542C1345286AA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96BDAA-225E-4E8C-A9AE-348289BE3A0B}"/>
      </w:docPartPr>
      <w:docPartBody>
        <w:p w:rsidR="00D72330" w:rsidRDefault="00D72330">
          <w:pPr>
            <w:pStyle w:val="D08E5402AC2C4C148542C1345286AAFF"/>
          </w:pPr>
          <w:r>
            <w:rPr>
              <w:noProof/>
            </w:rPr>
            <w:t>[Votre nom]</w:t>
          </w:r>
        </w:p>
      </w:docPartBody>
    </w:docPart>
    <w:docPart>
      <w:docPartPr>
        <w:name w:val="2CDD59AE1C5D49F5832D8FBB2D65F7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EED40-D8C7-494B-91C5-D843ED564419}"/>
      </w:docPartPr>
      <w:docPartBody>
        <w:p w:rsidR="00D72330" w:rsidRDefault="00D72330">
          <w:pPr>
            <w:pStyle w:val="2CDD59AE1C5D49F5832D8FBB2D65F74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8F7A7281FB4571A26D30F5CF1B42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57590D-EAAD-422F-A9AF-717FE228367A}"/>
      </w:docPartPr>
      <w:docPartBody>
        <w:p w:rsidR="00D72330" w:rsidRDefault="00D72330">
          <w:pPr>
            <w:pStyle w:val="D78F7A7281FB4571A26D30F5CF1B429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C75D50D0294A0881E4761FB214A0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E80DFE-9808-4CF7-8E98-D92FEBA952CD}"/>
      </w:docPartPr>
      <w:docPartBody>
        <w:p w:rsidR="00D72330" w:rsidRDefault="00D72330">
          <w:pPr>
            <w:pStyle w:val="7BC75D50D0294A0881E4761FB214A0D4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8F8633371146A4AE14DF70588E27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F7EF1A-1EBB-4ED1-A9F3-152513A0CD0B}"/>
      </w:docPartPr>
      <w:docPartBody>
        <w:p w:rsidR="00D72330" w:rsidRDefault="00D72330">
          <w:pPr>
            <w:pStyle w:val="E28F8633371146A4AE14DF70588E2778"/>
          </w:pPr>
          <w:r w:rsidRPr="00AE61C3">
            <w:rPr>
              <w:noProof/>
            </w:rPr>
            <w:t>[Informations de contact]</w:t>
          </w:r>
        </w:p>
      </w:docPartBody>
    </w:docPart>
    <w:docPart>
      <w:docPartPr>
        <w:name w:val="81198E9F38724110B15961E5702D3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38111-CF4E-4A1C-996D-22429677F1B8}"/>
      </w:docPartPr>
      <w:docPartBody>
        <w:p w:rsidR="00D72330" w:rsidRDefault="0013523E" w:rsidP="0013523E">
          <w:pPr>
            <w:pStyle w:val="81198E9F38724110B15961E5702D3BE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07BDA6264F44A5EB24C37875B298F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BABA11-908B-4095-8F92-3970810AE7FD}"/>
      </w:docPartPr>
      <w:docPartBody>
        <w:p w:rsidR="00A72A6E" w:rsidRDefault="00821AC2">
          <w:pPr>
            <w:pStyle w:val="307BDA6264F44A5EB24C37875B298F1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695CE3E5E14E4CAB3F117AA37338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6AB2C6-A3FD-4935-9B41-623EB255C98F}"/>
      </w:docPartPr>
      <w:docPartBody>
        <w:p w:rsidR="00E80F2E" w:rsidRDefault="00A72A6E" w:rsidP="00A72A6E">
          <w:pPr>
            <w:pStyle w:val="D8695CE3E5E14E4CAB3F117AA373386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A458F84A6E40598238F51FFA9584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0507BA-5159-4D4C-B3E1-0DF0DC91BB43}"/>
      </w:docPartPr>
      <w:docPartBody>
        <w:p w:rsidR="00E56850" w:rsidRDefault="00E80F2E" w:rsidP="00E80F2E">
          <w:pPr>
            <w:pStyle w:val="1EA458F84A6E40598238F51FFA95840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063BC01E754B9699F849F5C69285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04F2D4-F104-44B2-BF7A-6B03ED47146E}"/>
      </w:docPartPr>
      <w:docPartBody>
        <w:p w:rsidR="00EC01C0" w:rsidRDefault="001779CF" w:rsidP="001779CF">
          <w:pPr>
            <w:pStyle w:val="77063BC01E754B9699F849F5C69285B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3E"/>
    <w:rsid w:val="000C0835"/>
    <w:rsid w:val="0013523E"/>
    <w:rsid w:val="001779CF"/>
    <w:rsid w:val="00240D97"/>
    <w:rsid w:val="00521E7A"/>
    <w:rsid w:val="0070541D"/>
    <w:rsid w:val="00821AC2"/>
    <w:rsid w:val="00A5786E"/>
    <w:rsid w:val="00A72A6E"/>
    <w:rsid w:val="00D72330"/>
    <w:rsid w:val="00E56850"/>
    <w:rsid w:val="00E80F2E"/>
    <w:rsid w:val="00EC01C0"/>
    <w:rsid w:val="00E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8935F2E0F8496B8C7B45DC21DC53C2">
    <w:name w:val="9E8935F2E0F8496B8C7B45DC21DC53C2"/>
  </w:style>
  <w:style w:type="paragraph" w:customStyle="1" w:styleId="13194F383FE245D2A8C72B8FE9121699">
    <w:name w:val="13194F383FE245D2A8C72B8FE9121699"/>
  </w:style>
  <w:style w:type="paragraph" w:customStyle="1" w:styleId="7EC552F068CE4CB0BF7B06C4F08591E8">
    <w:name w:val="7EC552F068CE4CB0BF7B06C4F08591E8"/>
  </w:style>
  <w:style w:type="paragraph" w:customStyle="1" w:styleId="B3D7FB180E2640C0B39A3A8449A88E1A">
    <w:name w:val="B3D7FB180E2640C0B39A3A8449A88E1A"/>
  </w:style>
  <w:style w:type="character" w:styleId="Accentuation">
    <w:name w:val="Emphasis"/>
    <w:basedOn w:val="Policepardfaut"/>
    <w:uiPriority w:val="2"/>
    <w:unhideWhenUsed/>
    <w:qFormat/>
    <w:rPr>
      <w:color w:val="5B9BD5" w:themeColor="accent1"/>
    </w:rPr>
  </w:style>
  <w:style w:type="paragraph" w:customStyle="1" w:styleId="BBD4D7B155AC441B8D5091D4B76D9150">
    <w:name w:val="BBD4D7B155AC441B8D5091D4B76D9150"/>
  </w:style>
  <w:style w:type="paragraph" w:customStyle="1" w:styleId="D08E5402AC2C4C148542C1345286AAFF">
    <w:name w:val="D08E5402AC2C4C148542C1345286AAFF"/>
  </w:style>
  <w:style w:type="paragraph" w:customStyle="1" w:styleId="A60DABC683B04A3EBB488190BDEDDC1C">
    <w:name w:val="A60DABC683B04A3EBB488190BDEDDC1C"/>
  </w:style>
  <w:style w:type="paragraph" w:customStyle="1" w:styleId="DateduCV">
    <w:name w:val="Date du C.V."/>
    <w:basedOn w:val="Normal"/>
    <w:qFormat/>
    <w:rsid w:val="0013523E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CBB722C5D8D47AB8C7511A3152BD7F0">
    <w:name w:val="ACBB722C5D8D47AB8C7511A3152BD7F0"/>
  </w:style>
  <w:style w:type="character" w:styleId="Textedelespacerserv">
    <w:name w:val="Placeholder Text"/>
    <w:basedOn w:val="Policepardfaut"/>
    <w:uiPriority w:val="99"/>
    <w:semiHidden/>
    <w:rsid w:val="001779CF"/>
    <w:rPr>
      <w:color w:val="808080"/>
    </w:rPr>
  </w:style>
  <w:style w:type="paragraph" w:customStyle="1" w:styleId="2CDD59AE1C5D49F5832D8FBB2D65F74F">
    <w:name w:val="2CDD59AE1C5D49F5832D8FBB2D65F74F"/>
  </w:style>
  <w:style w:type="paragraph" w:customStyle="1" w:styleId="6C5CBFB46EC74D2193F7538B5E2FFD0D">
    <w:name w:val="6C5CBFB46EC74D2193F7538B5E2FFD0D"/>
  </w:style>
  <w:style w:type="paragraph" w:customStyle="1" w:styleId="EEACA6F2DA054BF1B05897AEB82B7825">
    <w:name w:val="EEACA6F2DA054BF1B05897AEB82B7825"/>
  </w:style>
  <w:style w:type="paragraph" w:customStyle="1" w:styleId="F4E6C69D31E642BBA2E3DCFC28A6E945">
    <w:name w:val="F4E6C69D31E642BBA2E3DCFC28A6E945"/>
  </w:style>
  <w:style w:type="paragraph" w:customStyle="1" w:styleId="D78F7A7281FB4571A26D30F5CF1B4298">
    <w:name w:val="D78F7A7281FB4571A26D30F5CF1B4298"/>
  </w:style>
  <w:style w:type="paragraph" w:customStyle="1" w:styleId="10CBC44D6AF1453E8ACA1A4E577C4946">
    <w:name w:val="10CBC44D6AF1453E8ACA1A4E577C4946"/>
  </w:style>
  <w:style w:type="paragraph" w:customStyle="1" w:styleId="6441D645450849CD9393E920C9DC7FD3">
    <w:name w:val="6441D645450849CD9393E920C9DC7FD3"/>
  </w:style>
  <w:style w:type="paragraph" w:customStyle="1" w:styleId="1D1F75451AEC4C4EAA859B11D3730450">
    <w:name w:val="1D1F75451AEC4C4EAA859B11D3730450"/>
  </w:style>
  <w:style w:type="paragraph" w:customStyle="1" w:styleId="A9DBEB6A46414589BEE03B187632B4BD">
    <w:name w:val="A9DBEB6A46414589BEE03B187632B4BD"/>
  </w:style>
  <w:style w:type="paragraph" w:customStyle="1" w:styleId="7BC75D50D0294A0881E4761FB214A0D4">
    <w:name w:val="7BC75D50D0294A0881E4761FB214A0D4"/>
  </w:style>
  <w:style w:type="paragraph" w:customStyle="1" w:styleId="E111A3A3A7A94E9694F42ACAF894FBB8">
    <w:name w:val="E111A3A3A7A94E9694F42ACAF894FBB8"/>
  </w:style>
  <w:style w:type="paragraph" w:customStyle="1" w:styleId="3D1DF7CBD3844863873F9B83F8E2F5BD">
    <w:name w:val="3D1DF7CBD3844863873F9B83F8E2F5BD"/>
  </w:style>
  <w:style w:type="paragraph" w:customStyle="1" w:styleId="E28F8633371146A4AE14DF70588E2778">
    <w:name w:val="E28F8633371146A4AE14DF70588E2778"/>
  </w:style>
  <w:style w:type="paragraph" w:customStyle="1" w:styleId="81198E9F38724110B15961E5702D3BE6">
    <w:name w:val="81198E9F38724110B15961E5702D3BE6"/>
    <w:rsid w:val="0013523E"/>
  </w:style>
  <w:style w:type="paragraph" w:customStyle="1" w:styleId="8600053B26B3401095CE0B543DA7A7AB">
    <w:name w:val="8600053B26B3401095CE0B543DA7A7AB"/>
    <w:rsid w:val="0013523E"/>
  </w:style>
  <w:style w:type="paragraph" w:customStyle="1" w:styleId="689AC00B1F3642EAB9C0F104B44CC089">
    <w:name w:val="689AC00B1F3642EAB9C0F104B44CC089"/>
    <w:rsid w:val="0013523E"/>
  </w:style>
  <w:style w:type="paragraph" w:customStyle="1" w:styleId="B379B6D2B25A498996D3D4B4A107F4E3">
    <w:name w:val="B379B6D2B25A498996D3D4B4A107F4E3"/>
    <w:rsid w:val="0013523E"/>
  </w:style>
  <w:style w:type="paragraph" w:customStyle="1" w:styleId="0FCF8431126549488A68CCD9FD3A0E17">
    <w:name w:val="0FCF8431126549488A68CCD9FD3A0E17"/>
    <w:rsid w:val="0013523E"/>
  </w:style>
  <w:style w:type="paragraph" w:customStyle="1" w:styleId="272F74C6B2274B3A8B5AC9419D524700">
    <w:name w:val="272F74C6B2274B3A8B5AC9419D524700"/>
    <w:rsid w:val="0013523E"/>
  </w:style>
  <w:style w:type="paragraph" w:customStyle="1" w:styleId="0F9FA4954BE4430485BB8BAC1983604B">
    <w:name w:val="0F9FA4954BE4430485BB8BAC1983604B"/>
    <w:rsid w:val="0013523E"/>
  </w:style>
  <w:style w:type="paragraph" w:customStyle="1" w:styleId="C3B0DB864C054362BF5CF674BD5F12B2">
    <w:name w:val="C3B0DB864C054362BF5CF674BD5F12B2"/>
    <w:rsid w:val="0013523E"/>
  </w:style>
  <w:style w:type="paragraph" w:customStyle="1" w:styleId="3399989EC3D6428AA4774FBD01CAF74A">
    <w:name w:val="3399989EC3D6428AA4774FBD01CAF74A"/>
    <w:rsid w:val="0013523E"/>
  </w:style>
  <w:style w:type="paragraph" w:customStyle="1" w:styleId="B2F88A517EC44013BA9E26117EF43245">
    <w:name w:val="B2F88A517EC44013BA9E26117EF43245"/>
    <w:rsid w:val="0013523E"/>
  </w:style>
  <w:style w:type="paragraph" w:customStyle="1" w:styleId="8490E555C290409CB99F55F2F5F1B6B6">
    <w:name w:val="8490E555C290409CB99F55F2F5F1B6B6"/>
    <w:rsid w:val="0013523E"/>
  </w:style>
  <w:style w:type="paragraph" w:customStyle="1" w:styleId="4BD01BD5F5C84409A2FBC3BEE960D7B7">
    <w:name w:val="4BD01BD5F5C84409A2FBC3BEE960D7B7"/>
    <w:rsid w:val="0013523E"/>
  </w:style>
  <w:style w:type="paragraph" w:customStyle="1" w:styleId="587B08E18C974278830EE8FC7A5FAD9F">
    <w:name w:val="587B08E18C974278830EE8FC7A5FAD9F"/>
  </w:style>
  <w:style w:type="paragraph" w:customStyle="1" w:styleId="307BDA6264F44A5EB24C37875B298F15">
    <w:name w:val="307BDA6264F44A5EB24C37875B298F15"/>
  </w:style>
  <w:style w:type="paragraph" w:customStyle="1" w:styleId="D8695CE3E5E14E4CAB3F117AA3733869">
    <w:name w:val="D8695CE3E5E14E4CAB3F117AA3733869"/>
    <w:rsid w:val="00A72A6E"/>
  </w:style>
  <w:style w:type="paragraph" w:customStyle="1" w:styleId="8373E1E6D58D4CEAB4112069454983AC">
    <w:name w:val="8373E1E6D58D4CEAB4112069454983AC"/>
    <w:rsid w:val="00A72A6E"/>
  </w:style>
  <w:style w:type="paragraph" w:customStyle="1" w:styleId="3E1E74F9430244A69452C0920503F377">
    <w:name w:val="3E1E74F9430244A69452C0920503F377"/>
    <w:rsid w:val="00A72A6E"/>
  </w:style>
  <w:style w:type="paragraph" w:customStyle="1" w:styleId="F7C9EF36C4674F4E961EAA154445B192">
    <w:name w:val="F7C9EF36C4674F4E961EAA154445B192"/>
    <w:rsid w:val="00A72A6E"/>
  </w:style>
  <w:style w:type="paragraph" w:customStyle="1" w:styleId="2C8B6B2B3E814731A1D113AF07AF7DA7">
    <w:name w:val="2C8B6B2B3E814731A1D113AF07AF7DA7"/>
    <w:rsid w:val="00A72A6E"/>
  </w:style>
  <w:style w:type="paragraph" w:customStyle="1" w:styleId="DA03FAEFEAB64DFF97F9E3AC58F35EF4">
    <w:name w:val="DA03FAEFEAB64DFF97F9E3AC58F35EF4"/>
    <w:rsid w:val="00A72A6E"/>
  </w:style>
  <w:style w:type="paragraph" w:customStyle="1" w:styleId="1EA458F84A6E40598238F51FFA958405">
    <w:name w:val="1EA458F84A6E40598238F51FFA958405"/>
    <w:rsid w:val="00E80F2E"/>
  </w:style>
  <w:style w:type="paragraph" w:customStyle="1" w:styleId="77063BC01E754B9699F849F5C69285B9">
    <w:name w:val="77063BC01E754B9699F849F5C69285B9"/>
    <w:rsid w:val="001779CF"/>
  </w:style>
  <w:style w:type="paragraph" w:customStyle="1" w:styleId="8FA44E68DEAD4E0B8AF87A754AD15023">
    <w:name w:val="8FA44E68DEAD4E0B8AF87A754AD15023"/>
    <w:rsid w:val="001779CF"/>
  </w:style>
  <w:style w:type="paragraph" w:customStyle="1" w:styleId="78A94AEBEE5840D2B2F24419A6B7C761">
    <w:name w:val="78A94AEBEE5840D2B2F24419A6B7C761"/>
    <w:rsid w:val="00177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11 Bis enclos des peupliers</CompanyAddress>
  <CompanyPhone>06.18.80.27.37</CompanyPhone>
  <CompanyFax/>
  <CompanyEmail>Permis B avec véhicule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arentAssetId xmlns="6d93d202-47fc-4405-873a-cab67cc5f1b2" xsi:nil="true"/>
    <PublishStatusLookup xmlns="6d93d202-47fc-4405-873a-cab67cc5f1b2">
      <Value>455884</Value>
      <Value>455885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APDescription xmlns="6d93d202-47fc-4405-873a-cab67cc5f1b2">Use this clean and elegant resume for a professional look. Accompany it with a cover letter from the Timeless design set to make a great impression.
</APDescription>
    <TPInstallLoca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FriendlyTitle xmlns="6d93d202-47fc-4405-873a-cab67cc5f1b2" xsi:nil="true"/>
    <AcquiredFrom xmlns="6d93d202-47fc-4405-873a-cab67cc5f1b2">Internal MS</AcquiredFrom>
    <AssetStart xmlns="6d93d202-47fc-4405-873a-cab67cc5f1b2">2012-03-08T00:28:00+00:00</AssetStart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SubmitterId xmlns="6d93d202-47fc-4405-873a-cab67cc5f1b2" xsi:nil="true"/>
    <EditorialTags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>1000</RecommendationsModifier>
    <Component xmlns="64acb2c5-0a2b-4bda-bd34-58e36cbb80d2" xsi:nil="true"/>
    <Description0 xmlns="64acb2c5-0a2b-4bda-bd34-58e36cbb80d2" xsi:nil="true"/>
    <AssetId xmlns="6d93d202-47fc-4405-873a-cab67cc5f1b2">TP102835054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827850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REDMOND\sheilad</DisplayName>
        <AccountId>81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02DC7-857C-4B95-A627-FBA1109C632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A0842F57-A15A-4113-AEED-A8ACAFA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131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balair</dc:creator>
  <cp:keywords>quentin.balair2706@gmail.com</cp:keywords>
  <dc:description/>
  <cp:lastModifiedBy>Admin</cp:lastModifiedBy>
  <cp:revision>23</cp:revision>
  <cp:lastPrinted>2019-07-01T12:53:00Z</cp:lastPrinted>
  <dcterms:created xsi:type="dcterms:W3CDTF">2018-02-11T09:43:00Z</dcterms:created>
  <dcterms:modified xsi:type="dcterms:W3CDTF">2020-07-21T08:18:00Z</dcterms:modified>
  <cp:category>Audincthun 62560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9262200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